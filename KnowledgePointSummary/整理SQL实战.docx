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牛客网：数据库sql实战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2141220"/>
            <wp:effectExtent l="0" t="0" r="1079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1、查找最晚入职员工的所有信息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employees where hire_date = (select max(hire_date) from employees);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2、查找入职员工时间排名倒数第三的员工所有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employees where hire_date = (select hire_date from employees order by hire_date desc limit 2, 1);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limit m, n 表示从第m+1条开始，取n条数据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3675" cy="3912235"/>
            <wp:effectExtent l="0" t="0" r="952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3、查找各个部门当前(to_date='9999-01-01')领导当前薪水详情以及其对应部门编号dept_no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s.*, d.dept_no from salaries s, dept_manager d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s.emp_no = d.emp_no and s.to_date = '9999-01-01' and d.to_date = '9999-01-01';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38750" cy="19240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4、查找所有已经分配部门的员工的last_name和first_name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内连接：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e.last_name, e.first_name, d.dept_no from employees e inner join dept_emp d on e.emp_no = d.emp_no;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自然连接：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last_name, first_name, dept_no from dept_emp natural join employees;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5、查找所有员工的last_name和first_name以及对应部门编号dept_no，也包括展示没有分配具体部门的员工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e.last_name, e.first_name, d.dept_no from employees e left join dept_emp d on d.emp_no = e.emp_no;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6、查找所有员工入职时候的薪水情况，给出emp_no以及salary， 并按照emp_no进行逆序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e.emp_no, s.salary from employees e, salaries 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e.emp_no = s.emp_no and e.hire_date = s.from_date order by e.emp_no desc;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7、查找薪水涨幅超过15次的员工号emp_no以及其对应的涨幅次数t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emp_no, count(*) from salaries group by emp_no having count(*) &gt; 15;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8、找出所有员工当前(to_date='9999-01-01')具体的薪水salary情况，对于相同的薪水只显示一次,并按照逆序显示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distinct salary from salaries where to_date = '9999-01-01' order by salary desc;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9、获取所有部门当前manager的当前薪水情况，给出dept_no,emp_no以及salary，当前表示to_date='9999-01-01'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d.dept_no, d.emp_no, s.salary from salaries s, dept_manager 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d.emp_no = s.emp_no and d.to_date = '9999-01-01' and s.to_date = '9999-01-01';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10、获取所有非manager的员工emp_no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e.emp_no from employees e where e.emp_no not in (select emp_no from dept_manager);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11、获取所有员工当前的manager，如果当前的manager是自己的话结果不显示，当前表示to_date='9999-01-01'。结果第一列给出当前员工的emp_no,第二列给出其manager对应的manager_no。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d.emp_no, m.emp_no from dept_emp d, dept_manager m where d.dept_no = m.dept_no and d.emp_no &lt;&gt; m.emp_no and d.to_date = '9999-01-01' and m.to_date = '9999-01-01';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12、获取所有部门中当前员工薪水最高的相关信息，给出dept_no, emp_no以及其对应的salary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d.dept_no, s.emp_no, max(s.salary) as salary from dept_emp d, salaries 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s.emp_no = d.emp_no and d.to_date = '9999-01-01' and s.to_date = '9999-01-01' group by d.dept_no;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1770" cy="1788795"/>
            <wp:effectExtent l="0" t="0" r="1143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13、从titles表获取按照title进行分组，每组个数大于等于2，给出title以及对应的数目t。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title, count(*) from titles group by title having count(*) &gt;= 2;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14、从titles表获取按照title进行分组，每组个数大于等于2，给出title以及对应的数目t，注意对于重复的emp_no进行忽略。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distinct title, count(distinct emp_no) t from titles group by title having t &gt;= 2;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15、查找employees表所有emp_no为奇数，且last_name不为Mary的员工信息，并按照hire_date逆序排列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employees where emp_no%2 = 1 and last_name &lt;&gt; 'Mary' order by hire_date desc;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16、统计出当前各个title类型对应的员工当前薪水对应的平均工资。结果给出title以及平均工资avg。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t.title, avg(s.salary) from titles t, salaries 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t.emp_no = s.emp_no and t.to_date = '9999-01-01' and s.to_date = '9999-01-01' group by t.title;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17、获取当前（to_date='9999-01-01'）薪水第二多的员工的emp_no以及其对应的薪水salary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emp_no, salary from salaries where to_date = '9999-01-01' order by salary desc limit 1,1;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18、查找当前薪水(to_date='9999-01-01')排名第二多的员工编号emp_no、薪水salary、last_name以及first_name，不准使用order by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e.emp_no, max(s.salary) as salary, e.last_name, e.first_name from employees e, salaries 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e.emp_no = s.emp_no and s.to_date = '9999-01-01' and s.salary != (select max(salary) from salaries where to_date = '9999-01-01');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1135" cy="1363980"/>
            <wp:effectExtent l="0" t="0" r="1206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19、查找所有员工的last_name和first_name以及对应的dept_name，也包括暂时没有分配部门的员工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e.last_name, e.first_name, dm.dept_name from employees e left join dept_emp d on e.emp_no = d.emp_no left join departments dm on d.dept_no = dm.dept_no;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20、查找员工编号emp_now为10001其自入职以来的薪水salary涨幅值growth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(select salary from salaries where emp_no = 10001 order by to_date desc limit 1) 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salary from salaries where emp_no = 10001 order by to_date limit 1) growth;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21、查找所有员工自入职以来的薪水涨幅情况，给出员工编号emp_noy以及其对应的薪水涨幅growth，并按照growth进行升序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sta.emp_no,(cur.salary-sta.salary) growth from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e.emp_no, s.salary from employees e, salaries s where s.emp_no = e.emp_no and s.to_date = '9999-01-01') cur,  #查找目前的工资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e.emp_no, s.salary from employees e, salaries s where s.from_date = e.hire_date and s.emp_no = e.emp_no) sta   #查找入职时候的工资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cur.emp_no = sta.emp_no order by growth;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22、统计各个部门对应员工涨幅的次数总和，给出部门编码dept_no、部门名称dept_name以及次数sum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dm.dept_no, dm.dept_name, count(s.salary) sum from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salaries s inner join dept_emp d on s.emp_no = d.emp_no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inner join departments dm on d.dept_no = dm.dept_no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group by d.dept_no;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23、对所有员工的当前(to_date='9999-01-01')薪水按照salary进行按照1-N的排名，相同salary并列且按照emp_no升序排列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s1.emp_no, s1.salary, count(distinct s2.salary) rank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salaries s1, salaries s2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s1.to_date = '9999-01-01' and s2.to_date = '9999-01-01'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and s1.salary &lt;= s2.salary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group by s1.emp_no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order by s1.salary desc, s1.emp_no;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24、获取所有非manager员工当前的薪水情况，给出dept_no、emp_no以及salary ，当前表示to_date='9999-01-01'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d.dept_no, e.emp_no, s.salary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employees e inner join salaries s on e.emp_no = s.emp_no and s.to_date = '9999-01-01'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inner join dept_emp d on s.emp_no = d.emp_no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d.emp_no not in (select emp_no from dept_manager);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25、获取员工其当前的薪水比其manager当前薪水还高的相关信息，当前表示to_date='9999-01-01',结果第一列给出员工的emp_no，第二列给出其manager的manager_no，第三列给出该员工当前的薪水emp_salary,第四列给该员工对应的manager当前的薪水manager_salary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s1.emp_no emp_no, s2.emp_no manager_no, s1.salary emp_salary, s2.salary manager_salary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(select d.emp_no, d.dept_no, s.salary from dept_emp d, salaries 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d.emp_no = s.emp_no and s.to_date = '9999-01-01' and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d.emp_no not in (select emp_no from dept_manager)) s1,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dm.emp_no, dm.dept_no, s.salary from dept_manager dm, salaries 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dm.emp_no = s.emp_no and s.to_date = '9999-01-01') s2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s1.salary &gt; s2.salary and s1.dept_no=s2.dept_no;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26、汇总各个部门当前员工的title类型的分配数目，结果给出部门编号dept_no、dept_name、其当前员工所有的title以及该类型title对应的数目count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dm.dept_no, dm.dept_name, t.title, count(t.title) count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dept_emp d inner join titles t on d.emp_no = t.emp_no and d.to_date = '9999-01-01' and t.to_date = '9999-01-01'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inner join departments dm on d.dept_no = dm.dept_no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group by d.dept_no, t.title;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27、给出每个员工每年薪水涨幅超过5000的员工编号emp_no、薪水变更开始日期from_date以及薪水涨幅值salary_growth，并按照salary_growth逆序排列。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提示：在sqlite中获取datetime时间对应的年份函数为strftime('%Y', to_date)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s2.emp_no, s1.from_date, (s1.salary - s2.salary) salary_growth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salaries s2, salaries s1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where s2.emp_no = s1.emp_no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and salary_growth &gt; 5000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and ((strftime("%Y", s1.to_date) -strftime("%Y", s2.to_date)) =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 (strftime("%y", s1.from_date) -strftime("%y", s2.from_date)) = 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order by salary_growth desc;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9230" cy="1490345"/>
            <wp:effectExtent l="0" t="0" r="127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28、查找描述信息中包括robot的电影对应的分类名称以及电影数目，而且还需要该分类对应电影数量&gt;=2部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c.name, count(f.film_id) count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(film f inner join film_category fc on f.film_id = fc.film_id)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inner join category c on c.category_id = fc.category_id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f.description like '%robot%'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group by c.name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having count&gt;=2;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29、使用join查询方式找出没有分类的电影id以及名称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f.film_id, f.title from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film f left join film_category fc on f.film_id = fc.film_id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fc.category_id is null;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30、使用子查询的方式找出属于Action分类的所有电影对应的title,description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f.title, f.description from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fc.film_id from film_category fc, category 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fc.category_id = c.category_id and c.name = 'Action') a,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film f where f.film_id = a.film_id;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31、获取select * from employees对应的执行计划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explain select * from employees;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32、将employees表的所有员工的last_name和first_name拼接起来作为Name，中间以一个空格区分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last_name||' '||first_name name from employees;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33、创建一个actor表，包含如下列信息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9865" cy="1151255"/>
            <wp:effectExtent l="0" t="0" r="63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create table if not exists actor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(actor_id smallint(5) not null,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first_name varchar(45) not null,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last_name varchar(45) not null,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last_update timestamp not null default (datetime('now','localtime'))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PRIMARY KEY(actor_id));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34、对于表actor批量插入如下数据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into actor values(1,'PENELOPE','GUINESS','2006-02-15 12:34:33'),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(2,'NICK','WAHLBERG','2006-02-15 12:34:33');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35、对于表actor批量插入如下数据,如果数据已经存在，请忽略，不使用replace操作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OR ignore into actor values(3,'ED','CHASE','2006-02-15 12:34:33');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#备注：mysql中需要删除or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36、创建一个actor_name表，将actor表中的所有first_name以及last_name导入改表。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178300" cy="8699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create table actor_name(first_name varchar(45) not null,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last_name varchar(45) not null);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into actor_name select first_name, last_name from actor;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37、针对表actor中first_name创建唯一索引uniq_idx_firstname，对last_name创建普通索引idx_lastname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UNIQUE INDEX uniq_idx_firstname ON actor(first_name);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INDEX idx_lastname ON actor(last_name);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38、针对actor表创建视图actor_name_view，只包含first_name以及last_name两列，并对这两列重新命名，first_name为first_name_v，last_name修改为last_name_v：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view actor_name_view as select first_name first_name_v, last_name last_name_v from actor;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39、针对salaries表emp_no字段创建索引idx_emp_no，查询emp_no为10005, 使用强制索引。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salaries indexed by idx_emp_no where emp_no = 10005;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#在mysql中用force index  select * from salaries force index idx_emp_no where emp_no = 10005;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40、针对actor表，现在在last_update后面新增加一列名字为create_date,类型为datetime, NOT NULL，默认值为'0000-00-00 00:00:00'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actor add create_date datetime not null default '0000-00-00 00:00:00';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41、构造一个触发器audit_log，在向employees表中插入一条数据的时候，触发插入相关的数据到audit中。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trigger audit_log after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on employees_test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into audit values(new.id,new.name);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42、删除emp_no重复的记录，只保留最小的id对应的记录。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思路：第一步：按emp_no分组，选出每组最小的id；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第二步：删除数据，id不在上述id内。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delete from titles_test where id not 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min(id) from titles_test group by emp_no);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43、将所有to_date为9999-01-01的全部更新为NULL,且 from_date更新为2001-01-01。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update titles_test set to_date = null,from_date = '2001-01-01';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44、将id=5以及emp_no=10001的行数据替换成id=5以及emp_no=10005,其他数据保持不变，使用replace实现。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update titles_test set emp_no=replace(emp_no,10001,10005) where id=5;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45、将titles_test表名修改为titles_2017。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titles_test rename to titles_2017;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46、在audit表上创建外键约束，其emp_no对应employees_test表的主键id。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audit ADD FOREIGN KEY (emp_no) REFERENCES employees_test (id);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47、create view emp_v asselect * from employees where emp_no &gt;10005;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如何获取emp_v和employees有相同的数据？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e.* from employees e, emp_v ev where e.emp_no = ev.emp_no;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3675" cy="1665605"/>
            <wp:effectExtent l="0" t="0" r="952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48、将所有获取奖金的员工当前的薪水增加10%。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update salaries set salary = salary*1.1 where emp_no 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s.emp_no from salaries s, emp_bonus 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where s.emp_no=e.emp_no and s.to_date='9999-01-01');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49、针对库中的所有表生成selectcount(*)对应的SQL语句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关键点：在 SQLite 系统表 sqlite_master 中可以获得所有表的索引，其中字段 name 是所有表的名字，而且对于自己创建的表而言，字段 type 永远是 'table'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"select count(*) from " || name || ";"  cnts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sqlite_master WHERE type = 'table';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50、将employees表中的所有员工的last_name和first_name通过(')连接起来。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last_name||"'"||first_name from employees;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51、查找字符串'10,A,B' 中逗号','出现的次数cnt。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(length('10,A,B') - length(replace('10,A,B',',',''))) cnt;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52、获取Employees中的first_name，查询按照first_name最后两个字母，按照升序进行排列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first_name from employees order by substr(first_name,-2);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53、按照dept_no进行汇总，属于同一个部门的emp_no按照逗号进行连接，结果给出dept_no以及连接出的结果employees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本题要用到SQLite的聚合函数group_concat(X,Y)，其中X是要连接的字段，Y是连接时用的符号，可省略，默认为逗号。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dept_no, group_concat(emp_no) employees from dept_emp group by dept_no;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54、查找排除当前最大、最小salary之后的员工的平均工资avg_salary。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AVG(salary)  avg_salary FROM salaries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WHERE to_date = '9999-01-01'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AND salary NOT IN (SELECT MAX(salary) FROM salaries WHERE to_date = '9999-01-01')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AND salary NOT IN (SELECT MIN(salary) FROM salaries WHERE to_date = '9999-01-01');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55、分页查询employees表，每5行一页，返回第2页的数据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employees limit 5,5;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56、获取所有员工的emp_no、部门编号dept_no以及对应的bonus类型btype和recevied，没有分配具体的员工不显示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d.emp_no, d.dept_no, eb.btype, eb.recevied from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employees e inner join dept_emp d on e.emp_no = d.emp_no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left join emp_bonus eb on e.emp_no=eb.emp_no;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57、使用含有关键字exists查找未分配具体部门的员工的所有信息。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* FROM employees WHERE NOT EXISTS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emp_no FROM dept_emp WHERE emp_no = employees.emp_no);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58、存在如下的视图：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view emp_v as select * from employees where emp_no &gt;10005;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获取employees中的行数据，且这些行也存在于emp_v中。注意不能使用intersect关键字。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employees where emp_no&gt;10005;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59、给出emp_no、first_name、last_name、奖金类型btype、对应的当前薪水情况salary以及奖金金额bonus。 bonus类型btype为1其奖金为薪水salary的10%，btype为2其奖金为薪水的20%，其他类型均为薪水的30%。 当前薪水表示to_date='9999-01-01'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e.emp_no, e.first_name, e.last_name, eb.btype, s.salary,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(case eb.btype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when 1 then s.salary*0.1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when 2 then s.salary*0.2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else s.salary*0.3 end) bonus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employees e inner join salaries s on e.emp_no = s.emp_no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inner join emp_bonus eb on e.emp_no = eb.emp_no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and s.to_date = '9999-01-01';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60、按照salary的累计和running_total，其中running_total为前面员工的salary累计和，其他以此类推。 具体结果如下Demo展示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s1.emp_no, s1.salary,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(select sum(s2.salary) from salaries s2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s2.emp_no &lt;= s1.emp_no and s2.to_date='9999-01-01') running_total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salaries s1 where s1.to_date='9999-01-01';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61、对于employees表中，给出按first_name升序排列的奇数行的first_name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e1.first_name from employees e1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(select count(*) from employees e2</w:t>
      </w:r>
    </w:p>
    <w:p>
      <w:pPr>
        <w:ind w:firstLine="420" w:firstLineChars="0"/>
      </w:pPr>
      <w:r>
        <w:rPr>
          <w:rFonts w:hint="eastAsia"/>
        </w:rPr>
        <w:t>where e1.first_name&gt;=e2.first_name)%2=1;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B3E3A"/>
    <w:rsid w:val="158B3E3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3539;&#3353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2018-09-22T15:01:00Z</dcterms:created>
  <dc:creator>桥边♀红药</dc:creator>
  <cp:lastModifiedBy>桥边♀红药</cp:lastModifiedBy>
  <dcterms:modified xsi:type="dcterms:W3CDTF">2018-09-22T15:07:44Z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