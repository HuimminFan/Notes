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【HTTP】HTTPS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和SSL/TLS协议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要说清楚 HTTPS 协议的实现原理，至少需要如下几个背景知识。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大致了解几个基本术语（HTTPS、SSL、TLS）的含义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大致了解 HTTP 和 TCP 的关系（尤其是“短连接”VS“长连接”）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 大致了解加密算法的概念（尤其是“对称加密与非对称加密”的区别）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 大致了解 CA 证书的用途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考虑到很多技术菜鸟可能不了解上述背景，俺先用最简短的文字描述一下。如果你自认为不是菜鸟，请略过本章节，直接去看“HTTPS 协议的需求”。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先澄清几个术语——HTTPS、SSL、TLS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24"/>
          <w:szCs w:val="32"/>
        </w:rPr>
        <w:t>1. “HTTP”是干嘛用滴？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首先，HTTP 是一个网络协议，是专门用来帮你传输 Web 内容滴。关于这个协议，就算你不了解，至少也听说过吧？比如你访问俺的博客的主页，浏览器地址栏会出现如下的网址http://www.techug.com/俺加了粗体的部分就是指 HTTP 协议。大部分网站都是通过 HTTP 协议来传输 Web 页面、以及 Web 页面上包含的各种东东（图片、CSS 样式、JS 脚本）。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24"/>
          <w:szCs w:val="32"/>
        </w:rPr>
        <w:t>2. “SSL/TLS”是干嘛用滴？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SSL 是洋文“Secure Sockets Layer”的缩写，中文叫做“安全套接层”。它是在上世纪90年代中期，由网景公司设计的。（顺便插一句，网景公司不光发明了 SSL，还发明了很多 Web 的基础设施——比如“CSS 样式表”和“JS 脚本”）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为啥要发明 SSL 这个协议捏？因为原先互联网上使用的 HTTP 协议是明文的，存在很多缺点——比如传输内容会被偷窥（嗅探）和篡改。发明 SSL 协议，就是为了解决这些问题。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到了1999年，SSL 因为应用广泛，已经成为互联网上的事实标准。IETF 就在那年把 SSL 标准化。标准化之后的名称改为 TLS（是“Transport Layer Security”的缩写），中文叫做“传输层安全协议”。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很多相关的文章都把这两者并列称呼（SSL/TLS），因为这两者可以视作同一个东西的不同阶段。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24"/>
          <w:szCs w:val="32"/>
        </w:rPr>
        <w:t>3. “HTTPS”是啥意思？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解释完 HTTP 和 SSL/TLS，现在就可以来解释 HTTPS 啦。咱们通常所说的 HTTPS 协议，说白了就是“HTTP 协议”和“SSL/TLS 协议”的组合。你可以把 HTTPS 大致理解为——“HTTP over SSL”或“HTTP over TLS”（反正 SSL 和 TLS 差不多）。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再来说说 HTTP 协议的特点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作为背景知识介绍，还需要再稍微谈一下 HTTP 协议本身的特点。HTTP 本身有很多特点，考虑到篇幅有限，俺只谈那些和 HTTPS 相关的特点。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24"/>
          <w:szCs w:val="32"/>
        </w:rPr>
        <w:t>1. HTTP 的版本和历史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如今咱们用的 HTTP 协议，版本号是 1.1（也就是 HTTP 1.1）。这个 1.1 版本是1995年底开始起草的（技术文档是 RFC2068），并在1999年正式发布（技术文档是 RFC2616）。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 1.1 之前，还有曾经出现过两个版本“0.9 和 1.0”，其中的 HTTP 0.9 【没有】被广泛使用，而 HTTP 1.0 被广泛使用过。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另外，据说明年（2015）IETF 就要发布 HTTP 2.0 的标准了。俺拭目以待。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24"/>
          <w:szCs w:val="32"/>
        </w:rPr>
        <w:t>2. HTTP 和 TCP 之间的关系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简单地说，TCP 协议是 HTTP 协议的基石——HTTP 协议需要依靠 TCP 协议来传输数据。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在网络分层模型中，TCP 被称为“传输层协议”，而 HTTP 被称为“应用层协议”。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有很多常见的应用层协议是以 TCP 为基础的，比如“FTP、SMTP、POP、IMAP”等。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TCP 被称为“面向连接”的传输层协议。关于它的具体细节，俺就不展开了（否则篇幅又失控了）。你只需知道：传输层主要有两个协议，分别是 TCP 和 UDP。TCP 比 UDP 更可靠。你可以把 TCP 协议想象成某个水管，发送端这头进水，接收端那头就出水。并且 TCP 协议能够确保，先发送的数据先到达（与之相反，UDP 不保证这点）。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24"/>
          <w:szCs w:val="32"/>
        </w:rPr>
        <w:t>3. HTTP 协议如何使用 TCP 连接？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HTTP 对 TCP 连接的使用，分为两种方式：俗称“短连接”和“长连接”（“长连接”又称“持久连接”，洋文叫做“Keep-Alive”或“Persistent Connection”）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假设有一个网页，里面包含好多图片，还包含好多【外部的】CSS 文件和 JS 文件。在“短连接”的模式下，浏览器会先发起一个 TCP 连接，拿到该网页的 HTML 源代码（拿到 HTML 之后，这个 TCP 连接就关闭了）。然后，浏览器开始分析这个网页的源码，知道这个页面包含很多外部资源（图片、CSS、JS）。然后针对【每一个】外部资源，再分别发起一个个 TCP 连接，把这些文件获取到本地（同样的，每抓取一个外部资源后，相应的 TCP 就断开）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相反，如果是“长连接”的方式，浏览器也会先发起一个 TCP 连接去抓取页面。但是抓取页面之后，该 TCP 连接并不会立即关闭，而是暂时先保持着（所谓的“Keep-Alive”）。然后浏览器分析 HTML 源码之后，发现有很多外部资源，就用刚才那个 TCP 连接去抓取此页面的外部资源。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 HTTP 1.0 版本，【默认】使用的是“短连接”（那时候是 Web 诞生初期，网页相对简单，“短连接”的问题不大）；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到了1995年底开始制定 HTTP 1.1 草案的时候，网页已经开始变得复杂（网页内的图片、脚本越来越多了）。这时候再用短连接的方式，效率太低下了（因为建立 TCP 连接是有“时间成本”和“CPU 成本”滴）。所以，在 HTTP 1.1 中，【默认】采用的是“Keep-Alive”的方式。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关于“Keep-Alive”的更多介绍，可以参见维基百科词条（在“这里”）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24"/>
          <w:szCs w:val="32"/>
        </w:rPr>
        <w:t>谈谈“对称加密”和“非对称加密”的概念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啥是“加密”和“解密”？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通俗而言，你可以把“加密”和“解密”理解为某种【互逆的】数学运算。就好比“加法和减法”互为逆运算、“乘法和除法”互为逆运算。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“加密”的过程，就是把“明文”变成“密文”的过程；反之，“解密”的过程，就是把“密文”变为“明文”。在这两个过程中，都需要一个关键的东东——叫做“密钥”——来参与数学运算。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啥是“对称加密”？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所谓的“对称加密技术”，意思就是说：“加密”和“解密”使用【相同的】密钥。这个比较好理解。就好比你用 7zip 或 WinRAR 创建一个带密码（口令）的加密压缩包。当你下次要把这个压缩文件解开的时候，你需要输入【同样的】密码。在这个例子中，密码/口令就如同刚才说的“密钥”。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 啥是“非对称加密”？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所谓的“非对称加密技术”，意思就是说：“加密”和“解密”使用【不同的】密钥。这玩意儿比较难理解，也比较难想到。当年“非对称加密”的发明，还被誉为“密码学”历史上的一次革命。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由于篇幅有限，对“非对称加密”这个话题，俺就不展开了。有空的话，再单独写一篇扫盲。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 各自有啥优缺点？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看完刚才的定义，很显然：（从功能角度而言）“非对称加密”能干的事情比“对称加密”要多。这是“非对称加密”的优点。但是“非对称加密”的实现，通常需要涉及到“复杂数学问题”。所以，“非对称加密”的性能通常要差很多（相对于“对称加密”而言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这两者的优缺点，也影响到了 SSL 协议的设计。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24"/>
          <w:szCs w:val="32"/>
        </w:rPr>
        <w:t>CA 证书的原理及用途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关于这方面，请看俺4年前写的《数字证书及CA的扫盲介绍》。这里就不再重复唠叨了，免得篇幅太长。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24"/>
          <w:szCs w:val="32"/>
        </w:rPr>
        <w:t>HTTPS 协议的需求是啥？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花了好多口水，终于把背景知识说完了。下面正式进入正题。先来说说当初设计 HTTPS 是为了满足哪些需求？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很多介绍 HTTPS 的文章一上来就给你讲实现细节。个人觉得：这是不好的做法。早在2009年开博的时候，发过一篇《学习技术的三部曲：WHAT、HOW、WHY》，其中谈到“WHY 型问题”的重要性。一上来就给你讲协议细节，你充其量只能知道 WHAT 和 HOW，无法理解 WHY。俺在前一个章节讲了“背景知识”，在这个章节讲了“需求”，这就有助于你理解：当初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为什么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要设计成这样？——这就是 WHY 型的问题。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24"/>
          <w:szCs w:val="32"/>
        </w:rPr>
        <w:t>兼容性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因为是先有 HTTP 再有 HTTPS。所以，HTTPS 的设计者肯定要考虑到对原有 HTTP 的兼容性。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这里所说的兼容性包括很多方面。比如已有的 Web 应用要尽可能无缝地迁移到 HTTPS；比如对浏览器厂商而言，改动要尽可能小；……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基于“兼容性”方面的考虑，很容易得出如下几个结论：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HTTPS 还是要基于 TCP 来传输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（如果改为 UDP 作传输层，无论是 Web 服务端还是浏览器客户端，都要大改，动静太大了）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单独使用一个新的协议，把 HTTP 协议包裹起来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（所谓的“HTTP over SSL”，实际上是在原有的 HTTP 数据外面加了一层 SSL 的封装。HTTP 协议原有的 GET、POST 之类的机制，基本上原封不动）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打个比方：如果原来的 HTTP 是塑料水管，容易被戳破；那么如今新设计的 HTTPS 就像是在原有的塑料水管之外，再包一层金属水管。一来，原有的塑料水管照样运行；二来，用金属加固了之后，不容易被戳破。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24"/>
          <w:szCs w:val="32"/>
        </w:rPr>
        <w:t>可扩展性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前面说了，HTTPS 相当于是“HTTP over SSL”。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 SSL 这个协议在“可扩展性”方面的设计足够牛逼，那么它除了能跟 HTTP 搭配，还能够跟其它的应用层协议搭配。岂不美哉？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现在看来，当初设计 SSL 的人确实比较牛。如今的 SSL/TLS 可以跟很多常用的应用层协议（比如：FTP、SMTP、POP、Telnet）搭配，来强化这些应用层协议的安全性。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接着刚才打的比方：如果把 SSL/TLS 视作一根用来加固的金属管，它不仅可以用来加固输水的管道，还可以用来加固输煤气的管道。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24"/>
          <w:szCs w:val="32"/>
        </w:rPr>
        <w:t>保密性（防泄密）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HTTPS 需要做到足够好的保密性。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说到保密性，首先要能够对抗嗅探（行话叫 Sniffer）。所谓的“嗅探”，通俗而言就是监视你的网络传输流量。如果你使用明文的 HTTP 上网，那么监视者通过嗅探，就知道你在访问哪些网站的哪些页面。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嗅探是最低级的攻击手法。除了嗅探，HTTPS 还需要能对抗其它一些稍微高级的攻击手法——比如“重放攻击”（后面讲协议原理的时候，会再聊）。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24"/>
          <w:szCs w:val="32"/>
        </w:rPr>
        <w:t>完整性（防篡改）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除了“保密性”，还有一个同样重要的目标是“确保完整性”。关于“完整性”这个概念，在之前的博文《扫盲文件完整性校验——关于散列值和数字签名》中大致提过。健忘的同学再去温习一下。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在发明 HTTPS 之前，由于 HTTP 是明文的，不但容易被嗅探，还容易被篡改。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举个例子：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比如咱们天朝的网络运营商（ISP）都比较流氓，经常有网友抱怨说访问某网站（本来是没有广告的），竟然会跳出很多中国电信的广告。为啥会这样捏？因为你的网络流量需要经过 ISP 的线路才能到达公网。如果你使用的是明文的 HTTP，ISP 很容易就可以在你访问的页面中植入广告。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所以，当初设计 HTTPS 的时候，还有一个需求是“确保 HTTP 协议的内容不被篡改”。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24"/>
          <w:szCs w:val="32"/>
        </w:rPr>
        <w:t>真实性（防假冒）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在谈到 HTTPS 的需求时，“真实性”经常被忽略。其实“真实性”的重要程度不亚于前面的“保密性”和“完整性”。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举个例子：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你因为使用网银，需要访问该网银的 Web 站点。那么，你如何确保你访问的网站确实是你想访问的网站？（这话有点绕口令）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有些天真的同学会说：通过看网址里面的域名，来确保。为啥说这样的同学是“天真的”？因为 DNS 系统本身是不可靠的（尤其是在设计 SSL 的那个年代，连 DNSSEC 都还没发明）。由于 DNS 的不可靠（存在“域名欺骗”和“域名劫持”），你看到的网址里面的域名【未必】是真实滴！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（不了解“域名欺骗”和“域名劫持”的同学，可以参见俺之前写的《扫盲 DNS 原理，兼谈“域名劫持”和“域名欺骗/域名污染”》）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所以，HTTPS 协议必须有某种机制来确保“真实性”的需求（至于如何确保，后面会细聊）。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24"/>
          <w:szCs w:val="32"/>
        </w:rPr>
        <w:t>性能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再来说最后一个需求——性能。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引入 HTTPS 之后，【不能】导致性能变得太差。否则的话，谁还愿意用？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为了确保性能，SSL 的设计者至少要考虑如下几点：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如何选择加密算法（“对称”or“非对称”）？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如何兼顾 HTTP 采用的“短连接”TCP 方式？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（SSL 是在1995年之前开始设计的，那时候的 HTTP 版本还是 1.0，默认使用的是“短连接”的 TCP 方式——默认不启用 Keep-Alive）</w:t>
      </w:r>
    </w:p>
    <w:p>
      <w:pPr>
        <w:ind w:firstLine="420" w:firstLineChars="0"/>
        <w:rPr>
          <w:rFonts w:hint="default" w:ascii="黑体" w:hAnsi="黑体" w:eastAsia="黑体" w:cs="黑体"/>
          <w:b/>
          <w:bCs/>
          <w:sz w:val="24"/>
          <w:szCs w:val="32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sz w:val="24"/>
          <w:szCs w:val="32"/>
        </w:rPr>
      </w:pPr>
      <w:r>
        <w:rPr>
          <w:rFonts w:hint="default" w:ascii="黑体" w:hAnsi="黑体" w:eastAsia="黑体" w:cs="黑体"/>
          <w:b/>
          <w:bCs/>
          <w:sz w:val="24"/>
          <w:szCs w:val="32"/>
        </w:rPr>
        <w:t>前言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HTTPS（全称：HyperText Transfer Protocol over Secure Socket Layer），其实 HTTPS 并不是一个新鲜协议，Google 很早就开始启用了，初衷是为了保证数据安全。 近两年，Google、Baidu、Facebook 等这样的互联网巨头，不谋而合地开始大力推行 HTTPS， 国内外的大型互联网公司很多也都已经启用了全站 HTTPS，这也是未来互联网发展的趋势。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为鼓励全球网站的 HTTPS 实现，一些互联网公司都提出了自己的要求：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1）Google 已调整搜索引擎算法，让采用 HTTPS 的网站在搜索中排名更靠前；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2）从 2017 年开始，Chrome 浏览器已把采用 HTTP 协议的网站标记为不安全网站；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3）苹果要求 2017 年App Store 中的所有应用都必须使用 HTTPS 加密连接；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4）当前国内炒的很火热的微信小程序也要求必须使用 HTTPS 协议；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5）新一代的 HTTP/2 协议的支持需以 HTTPS 为基础。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等等，因此想必在不久的将来，全网 HTTPS 势在必行。</w:t>
      </w:r>
    </w:p>
    <w:p>
      <w:pPr>
        <w:ind w:firstLine="420" w:firstLineChars="0"/>
        <w:rPr>
          <w:rFonts w:hint="default" w:ascii="黑体" w:hAnsi="黑体" w:eastAsia="黑体" w:cs="黑体"/>
          <w:b/>
          <w:bCs/>
          <w:sz w:val="24"/>
          <w:szCs w:val="32"/>
        </w:rPr>
      </w:pPr>
      <w:r>
        <w:rPr>
          <w:rFonts w:hint="default" w:ascii="黑体" w:hAnsi="黑体" w:eastAsia="黑体" w:cs="黑体"/>
          <w:b/>
          <w:bCs/>
          <w:sz w:val="24"/>
          <w:szCs w:val="32"/>
        </w:rPr>
        <w:t>概念</w:t>
      </w: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、</w:t>
      </w:r>
      <w:r>
        <w:rPr>
          <w:rFonts w:hint="default" w:ascii="黑体" w:hAnsi="黑体" w:eastAsia="黑体" w:cs="黑体"/>
          <w:b/>
          <w:bCs/>
          <w:sz w:val="24"/>
          <w:szCs w:val="32"/>
        </w:rPr>
        <w:t>协议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1、HTTP 协议（HyperText Transfer Protocol，超文本传输协议）：是客户端浏览器或其他程序与Web服务器之间的应用层通信协议 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2、HTTPS 协议（HyperText Transfer Protocol over Secure Socket Layer）：可以理解为HTTP+SSL/TLS， 即 HTTP 下加入 SSL 层，HTTPS 的安全基础是 SSL，因此加密的详细内容就需要 SSL，用于安全的 HTTP 数据传输。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837180" cy="1367155"/>
            <wp:effectExtent l="0" t="0" r="762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如上图所示 HTTPS 相比 HTTP 多了一层 SSL/TLS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SSL（Secure Socket Layer，安全套接字层）：1994年为 Netscape 所研发，SSL 协议位于 TCP/IP 协议与各种应用层协议之间，为数据通讯提供安全支持。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TLS（Transport Layer Security，传输层安全）：其前身是 SSL，它最初的几个版本（SSL 1.0、SSL 2.0、SSL 3.0）由网景公司开发，1999年从 3.1 开始被 IETF 标准化并改名，发展至今已经有 TLS 1.0、TLS 1.1、TLS 1.2 三个版本。SSL3.0和TLS1.0由于存在安全漏洞，已经很少被使用到。TLS 1.3 改动会比较大，目前还在草案阶段，目前使用最广泛的是TLS 1.1、TLS 1.2。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加密算法：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据记载，公元前400年，古希腊人就发明了置换密码；在第二次世界大战期间，德国军方启用了“恩尼格玛”密码机，所以密码学在社会发展中有着广泛的用途。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1、对称加密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有流式、分组两种，加密和解密都是使用的同一个密钥。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例如：DES、AES-GCM、ChaCha20-Poly1305等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2、非对称加密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加密使用的密钥和解密使用的密钥是不相同的，分别称为：公钥、私钥，公钥和算法都是公开的，私钥是保密的。非对称加密算法性能较低，但是安全性超强，由于其加密特性，非对称加密算法能加密的数据长度也是有限的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例如：RSA、DSA、ECDSA、 DH、ECDHE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3、哈希算法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将任意长度的信息转换为较短的固定长度的值，通常其长度要比信息小得多，且算法不可逆。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例如：MD5、SHA-1、SHA-2、SHA-256 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4、数字签名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签名就是在信息的后面再加上一段内容（信息经过hash后的值），可以证明信息没有被修改过。hash值一般都会加密后（也就是签名）再和信息一起发送，以保证这个hash值不被修改。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详解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一、HTTP访问过程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92400" cy="1366520"/>
            <wp:effectExtent l="0" t="0" r="0" b="508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抓包如下：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61865" cy="1007745"/>
            <wp:effectExtent l="0" t="0" r="635" b="825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如上图所示，HTTP请求过程中，客户端与服务器之间没有任何身份确认的过程，数据全部明文传输，“裸奔”在互联网上，所以很容易遭到黑客的攻击，如下：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57725" cy="1752600"/>
            <wp:effectExtent l="0" t="0" r="3175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可以看到，客户端发出的请求很容易被黑客截获，如果此时黑客冒充服务器，则其可返回任意信息给客户端，而不被客户端察觉，所以我们经常会听到一词“劫持”，现象如下：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下面两图中，浏览器中填入的是相同的URL，左边是正确响应，而右边则是被劫持后的响应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13630" cy="1906905"/>
            <wp:effectExtent l="0" t="0" r="1270" b="1079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所以 HTTP 传输面临的风险有：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（1） 窃听风险：黑客可以获知通信内容。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（2） 篡改风险：黑客可以修改通信内容。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（3） 冒充风险：黑客可以冒充他人身份参与通信。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二、HTTP 向 HTTPS 演化的过程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第一步：为了防止上述现象的发生，人们想到一个办法：对传输的信息加密（即使黑客截获，也无法破解）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64585" cy="1726565"/>
            <wp:effectExtent l="0" t="0" r="5715" b="63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如上图所示，此种方式属于对称加密，双方拥有相同的密钥，信息得到安全传输，但此种方式的缺点是：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（1）不同的客户端、服务器数量庞大，所以双方都需要维护大量的密钥，维护成本很高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（2）因每个客户端、服务器的安全级别不同，密钥极易泄露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第二步：既然使用对称加密时，密钥维护这么繁琐，那我们就用非对称加密试试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73195" cy="1990725"/>
            <wp:effectExtent l="0" t="0" r="1905" b="317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如上图所示，客户端用公钥对请求内容加密，服务器使用私钥对内容解密，反之亦然，但上述过程也存在缺点：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（1）公钥是公开的（也就是黑客也会有公钥），所以第 ④ 步私钥加密的信息，如果被黑客截获，其可以使用公钥进行解密，获取其中的内容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第三步：非对称加密既然也有缺陷，那我们就将对称加密，非对称加密两者结合起来，取其精华、去其糟粕，发挥两者的各自的优势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8315" cy="2711450"/>
            <wp:effectExtent l="0" t="0" r="6985" b="635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如上图所示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（1）第 ③ 步时，客户端说：（咱们后续回话采用对称加密吧，这是对称加密的算法和对称密钥）这段话用公钥进行加密，然后传给服务器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（2）服务器收到信息后，用私钥解密，提取出对称加密算法和对称密钥后，服务器说：（好的）对称密钥加密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（3）后续两者之间信息的传输就可以使用对称加密的方式了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遇到的问题：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（1）客户端如何获得公钥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（2）如何确认服务器是真实的而不是黑客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第四步：获取公钥与确认服务器身份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21250" cy="1737995"/>
            <wp:effectExtent l="0" t="0" r="6350" b="1905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1、获取公钥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（1）提供一个下载公钥的地址，回话前让客户端去下载。（缺点：下载地址有可能是假的；客户端每次在回话前都先去下载公钥也很麻烦）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（2）回话开始时，服务器把公钥发给客户端（缺点：黑客冒充服务器，发送给客户端假的公钥）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2、那有木有一种方式既可以安全的获取公钥，又能防止黑客冒充呢？ 那就需要用到终极武器了：SSL 证书（申购）</w:t>
      </w:r>
    </w:p>
    <w:p>
      <w:pPr>
        <w:ind w:firstLine="420" w:firstLineChars="0"/>
        <w:rPr>
          <w:rFonts w:hint="default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488180" cy="2865755"/>
            <wp:effectExtent l="0" t="0" r="7620" b="4445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如上图所示，在第 ② 步时服务器发送了一个SSL证书给客户端，SSL 证书中包含的具体内容有：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（1）证书的发布机构CA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（2）证书的有效期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（3）公钥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（4）证书所有者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（5）签名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………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3、客户端在接受到服务端发来的SSL证书时，会对证书的真伪进行校验，以浏览器为例说明如下：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（1）首先浏览器读取证书中的证书所有者、有效期等信息进行一一校验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（2）浏览器开始查找操作系统中已内置的受信任的证书发布机构CA，与服务器发来的证书中的颁发者CA比对，用于校验证书是否为合法机构颁发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（3）如果找不到，浏览器就会报错，说明服务器发来的证书是不可信任的。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（4）如果找到，那么浏览器就会从操作系统中取出 颁发者CA 的公钥，然后对服务器发来的证书里面的签名进行解密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（5）浏览器使用相同的hash算法计算出服务器发来的证书的hash值，将这个计算的hash值与证书中签名做对比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（6）对比结果一致，则证明服务器发来的证书合法，没有被冒充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（7）此时浏览器就可以读取证书中的公钥，用于后续加密了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4、所以通过发送SSL证书的形式，既解决了公钥获取问题，又解决了黑客冒充问题，一箭双雕，HTTPS加密过程也就此形成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所以相比HTTP，HTTPS 传输更加安全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（1） 所有信息都是加密传播，黑客无法窃听。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（2） 具有校验机制，一旦被篡改，通信双方会立刻发现。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（3） 配备身份证书，防止身份被冒充。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总结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综上所述，相比 HTTP 协议，HTTPS 协议增加了很多握手、加密解密等流程，虽然过程很复杂，但其可以保证数据传输的安全。所以在这个互联网膨胀的时代，其中隐藏着各种看不见的危机，为了保证数据的安全，维护网络稳定，建议大家多多推广HTTPS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HTTPS 缺点：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（1）SSL 证书费用很高，以及其在服务器上的部署、更新维护非常繁琐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（2）HTTPS 降低用户访问速度（多次握手）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（3）网站改用HTTPS 以后，由HTTP 跳转到 HTTPS 的方式增加了用户访问耗时（多数网站采用302跳转）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（4）HTTPS 涉及到的安全算法会消耗 CPU 资源，需要增加大量机器（https访问过程需要加解密）</w:t>
      </w:r>
    </w:p>
    <w:p>
      <w:pPr>
        <w:ind w:firstLine="42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E535C"/>
    <w:rsid w:val="436E535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3539;&#33539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2018-09-22T14:32:00Z</dcterms:created>
  <dc:creator>桥边♀红药</dc:creator>
  <cp:lastModifiedBy>桥边♀红药</cp:lastModifiedBy>
  <dcterms:modified xsi:type="dcterms:W3CDTF">2018-09-22T14:41:23Z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